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6D2" w:rsidRDefault="006626D2">
      <w:r>
        <w:rPr>
          <w:noProof/>
          <w:lang w:val="vi-VN" w:eastAsia="vi-VN"/>
        </w:rPr>
        <w:pict>
          <v:oval id="Oval 24" o:spid="_x0000_s1026" style="position:absolute;margin-left:162pt;margin-top:477pt;width:111.3pt;height:1in;z-index:251668480;visibility:visible;v-text-anchor:middle" strokecolor="#f79646" strokeweight="2pt"/>
        </w:pict>
      </w:r>
      <w:r>
        <w:rPr>
          <w:noProof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198pt;margin-top:495pt;width:40.2pt;height:33.75pt;z-index:251669504;visibility:visible" stroked="f">
            <v:textbox style="mso-fit-shape-to-text:t">
              <w:txbxContent>
                <w:p w:rsidR="006626D2" w:rsidRDefault="006626D2"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3" o:spid="_x0000_s1028" type="#_x0000_t32" style="position:absolute;margin-left:3in;margin-top:423pt;width:0;height:49.35pt;z-index:251667456;visibility:visible">
            <v:stroke endarrow="open"/>
          </v:shape>
        </w:pict>
      </w:r>
      <w:r>
        <w:rPr>
          <w:noProof/>
          <w:lang w:val="vi-VN" w:eastAsia="vi-VN"/>
        </w:rPr>
        <w:pict>
          <v:shape id="_x0000_s1029" type="#_x0000_t202" style="position:absolute;margin-left:198pt;margin-top:387pt;width:24.3pt;height:25.95pt;z-index:251666432;visibility:visible" filled="f" stroked="f">
            <v:textbox>
              <w:txbxContent>
                <w:p w:rsidR="006626D2" w:rsidRDefault="006626D2">
                  <w:r>
                    <w:t>N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Pentagon 21" o:spid="_x0000_s1030" type="#_x0000_t15" style="position:absolute;margin-left:171pt;margin-top:378pt;width:116.35pt;height:42.7pt;z-index:251665408;visibility:visible;v-text-anchor:middle" adj="17637" strokecolor="#f79646" strokeweight="2pt"/>
        </w:pict>
      </w:r>
      <w:r>
        <w:rPr>
          <w:noProof/>
          <w:lang w:val="vi-VN" w:eastAsia="vi-VN"/>
        </w:rPr>
        <w:pict>
          <v:shape id="Straight Arrow Connector 13" o:spid="_x0000_s1031" type="#_x0000_t32" style="position:absolute;margin-left:3in;margin-top:324pt;width:0;height:49.35pt;z-index:251657216;visibility:visible">
            <v:stroke endarrow="open"/>
          </v:shape>
        </w:pict>
      </w:r>
      <w:r>
        <w:rPr>
          <w:noProof/>
          <w:lang w:val="vi-VN" w:eastAsia="vi-VN"/>
        </w:rPr>
        <w:pict>
          <v:shape id="_x0000_s1032" type="#_x0000_t202" style="position:absolute;margin-left:162pt;margin-top:342pt;width:45pt;height:21.75pt;z-index:251664384;visibility:visible">
            <v:textbox>
              <w:txbxContent>
                <w:p w:rsidR="006626D2" w:rsidRPr="00334163" w:rsidRDefault="006626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Sai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 id="Straight Arrow Connector 14" o:spid="_x0000_s1033" type="#_x0000_t32" style="position:absolute;margin-left:225pt;margin-top:342pt;width:209.3pt;height:0;flip:x;z-index:251658240;visibility:visible">
            <v:stroke endarrow="open"/>
          </v:shape>
        </w:pict>
      </w:r>
      <w:r>
        <w:rPr>
          <w:noProof/>
          <w:lang w:val="vi-VN" w:eastAsia="vi-VN"/>
        </w:rPr>
        <w:pict>
          <v:shape id="Straight Arrow Connector 15" o:spid="_x0000_s1034" type="#_x0000_t32" style="position:absolute;margin-left:6in;margin-top:4in;width:8.95pt;height:54pt;flip:x;z-index:251659264;visibility:visible">
            <v:stroke endarrow="open"/>
          </v:shape>
        </w:pict>
      </w:r>
      <w:r>
        <w:rPr>
          <w:noProof/>
          <w:lang w:val="vi-VN" w:eastAsia="vi-VN"/>
        </w:rPr>
        <w:pict>
          <v:shape id="_x0000_s1035" type="#_x0000_t202" style="position:absolute;margin-left:414pt;margin-top:261pt;width:61.75pt;height:19.25pt;z-index:251661312;visibility:visible" stroked="f">
            <v:textbox>
              <w:txbxContent>
                <w:p w:rsidR="006626D2" w:rsidRDefault="006626D2">
                  <w:r>
                    <w:t>N = N*2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rect id="Rectangle 16" o:spid="_x0000_s1036" style="position:absolute;margin-left:387pt;margin-top:261pt;width:99.6pt;height:25.9pt;z-index:251660288;visibility:visible;v-text-anchor:middle" strokecolor="#f79646" strokeweight="2pt"/>
        </w:pict>
      </w:r>
      <w:r>
        <w:rPr>
          <w:noProof/>
          <w:lang w:val="vi-VN" w:eastAsia="vi-VN"/>
        </w:rPr>
        <w:pict>
          <v:shape id="Straight Arrow Connector 18" o:spid="_x0000_s1037" type="#_x0000_t32" style="position:absolute;margin-left:297pt;margin-top:270pt;width:87.9pt;height:0;flip:x;z-index:251662336;visibility:visible">
            <v:stroke endarrow="open"/>
          </v:shape>
        </w:pict>
      </w:r>
      <w:r>
        <w:rPr>
          <w:noProof/>
          <w:lang w:val="vi-VN" w:eastAsia="vi-VN"/>
        </w:rPr>
        <w:pict>
          <v:shape id="_x0000_s1038" type="#_x0000_t202" style="position:absolute;margin-left:297pt;margin-top:234pt;width:45.2pt;height:21.75pt;z-index:251663360;visibility:visible">
            <v:textbox>
              <w:txbxContent>
                <w:p w:rsidR="006626D2" w:rsidRPr="00334163" w:rsidRDefault="006626D2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Đúng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 id="_x0000_s1039" type="#_x0000_t202" style="position:absolute;margin-left:180pt;margin-top:252pt;width:80.3pt;height:38.5pt;z-index:251656192;visibility:visible" stroked="f">
            <v:textbox>
              <w:txbxContent>
                <w:p w:rsidR="006626D2" w:rsidRPr="00F26900" w:rsidRDefault="006626D2" w:rsidP="00F26900">
                  <w:pPr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t>N chia h</w:t>
                  </w:r>
                  <w:r>
                    <w:rPr>
                      <w:rFonts w:ascii="Times New Roman" w:hAnsi="Times New Roman" w:cs="Times New Roman"/>
                    </w:rPr>
                    <w:t>ết cho 2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11" o:spid="_x0000_s1040" type="#_x0000_t4" style="position:absolute;margin-left:153pt;margin-top:225pt;width:134.8pt;height:93.75pt;z-index:251655168;visibility:visible;v-text-anchor:middle" strokecolor="#f79646" strokeweight="2pt"/>
        </w:pict>
      </w:r>
      <w:r>
        <w:rPr>
          <w:noProof/>
          <w:lang w:val="vi-VN" w:eastAsia="vi-VN"/>
        </w:rPr>
        <w:pict>
          <v:shape id="_x0000_s1041" type="#_x0000_t202" style="position:absolute;margin-left:387pt;margin-top:198pt;width:46.05pt;height:34.1pt;z-index:251654144;visibility:visible" stroked="f">
            <v:textbox style="mso-fit-shape-to-text:t">
              <w:txbxContent>
                <w:p w:rsidR="006626D2" w:rsidRPr="00F26900" w:rsidRDefault="006626D2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 id="Straight Arrow Connector 7" o:spid="_x0000_s1042" type="#_x0000_t32" style="position:absolute;margin-left:222.1pt;margin-top:174.3pt;width:0;height:49.4pt;z-index:251653120;visibility:visible">
            <v:stroke endarrow="open"/>
          </v:shape>
        </w:pict>
      </w:r>
      <w:r>
        <w:rPr>
          <w:noProof/>
          <w:lang w:val="vi-VN" w:eastAsia="vi-VN"/>
        </w:rPr>
        <w:pict>
          <v:shape id="Straight Arrow Connector 6" o:spid="_x0000_s1043" type="#_x0000_t32" style="position:absolute;margin-left:222.7pt;margin-top:82.05pt;width:0;height:49.4pt;z-index:251652096;visibility:visible">
            <v:stroke endarrow="open"/>
          </v:shape>
        </w:pict>
      </w:r>
      <w:r>
        <w:rPr>
          <w:noProof/>
          <w:lang w:val="vi-VN" w:eastAsia="vi-VN"/>
        </w:rPr>
        <w:pict>
          <v:shape id="_x0000_s1044" type="#_x0000_t202" style="position:absolute;margin-left:186.7pt;margin-top:139pt;width:75.35pt;height:28.6pt;z-index:251651072;visibility:visible" filled="f" stroked="f">
            <v:textbox>
              <w:txbxContent>
                <w:p w:rsidR="006626D2" w:rsidRPr="00F26900" w:rsidRDefault="006626D2" w:rsidP="00F2690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26900">
                    <w:rPr>
                      <w:b/>
                      <w:bCs/>
                    </w:rPr>
                    <w:t>Nh</w:t>
                  </w:r>
                  <w:r w:rsidRPr="00F26900">
                    <w:rPr>
                      <w:rFonts w:ascii="Times New Roman" w:hAnsi="Times New Roman" w:cs="Times New Roman"/>
                      <w:b/>
                      <w:bCs/>
                    </w:rPr>
                    <w:t>ập N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4" o:spid="_x0000_s1045" type="#_x0000_t7" style="position:absolute;margin-left:164.95pt;margin-top:131.45pt;width:117.2pt;height:42.7pt;z-index:251650048;visibility:visible;v-text-anchor:middle" adj="1967" strokecolor="#f79646" strokeweight="2pt"/>
        </w:pict>
      </w:r>
      <w:r>
        <w:rPr>
          <w:noProof/>
          <w:lang w:val="vi-VN" w:eastAsia="vi-VN"/>
        </w:rPr>
        <w:pict>
          <v:shape id="_x0000_s1046" type="#_x0000_t202" style="position:absolute;margin-left:181.05pt;margin-top:25.95pt;width:81.2pt;height:129.6pt;z-index:251649024;visibility:visible" stroked="f">
            <v:textbox style="mso-fit-shape-to-text:t">
              <w:txbxContent>
                <w:p w:rsidR="006626D2" w:rsidRPr="00F26900" w:rsidRDefault="006626D2" w:rsidP="00F26900">
                  <w:pPr>
                    <w:jc w:val="center"/>
                    <w:rPr>
                      <w:b/>
                      <w:bCs/>
                    </w:rPr>
                  </w:pPr>
                  <w:r w:rsidRPr="00F26900">
                    <w:rPr>
                      <w:b/>
                      <w:bCs/>
                    </w:rPr>
                    <w:t>Star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oval id="Oval 1" o:spid="_x0000_s1047" style="position:absolute;margin-left:164.85pt;margin-top:10.05pt;width:111.3pt;height:1in;z-index:251645952;visibility:visible;v-text-anchor:middle" strokecolor="#f79646" strokeweight="2pt"/>
        </w:pict>
      </w:r>
      <w:r>
        <w:rPr>
          <w:noProof/>
          <w:lang w:val="vi-VN" w:eastAsia="vi-VN"/>
        </w:rPr>
        <w:pict>
          <v:shape id="_x0000_s1048" type="#_x0000_t202" style="position:absolute;margin-left:20.1pt;margin-top:-53.6pt;width:386.8pt;height:25.95pt;z-index:251648000;visibility:visible" strokecolor="white">
            <v:textbox>
              <w:txbxContent>
                <w:p w:rsidR="006626D2" w:rsidRPr="00F26900" w:rsidRDefault="006626D2">
                  <w:pPr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F26900">
                    <w:rPr>
                      <w:b/>
                      <w:bCs/>
                      <w:color w:val="FF0000"/>
                      <w:sz w:val="28"/>
                      <w:szCs w:val="28"/>
                    </w:rPr>
                    <w:t>Nguy</w:t>
                  </w:r>
                  <w:r w:rsidRPr="00F26900"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28"/>
                      <w:szCs w:val="28"/>
                    </w:rPr>
                    <w:t xml:space="preserve">ễn Kim Nam. CNTT k8-01. Mã Sinh Viên : 0851020005 </w:t>
                  </w:r>
                </w:p>
              </w:txbxContent>
            </v:textbox>
          </v:shape>
        </w:pict>
      </w:r>
      <w:r>
        <w:rPr>
          <w:noProof/>
          <w:lang w:val="vi-VN" w:eastAsia="vi-VN"/>
        </w:rPr>
        <w:pict>
          <v:rect id="Rectangle 2" o:spid="_x0000_s1049" style="position:absolute;margin-left:8.4pt;margin-top:-56.9pt;width:421.95pt;height:35.15pt;z-index:251646976;visibility:visible;v-text-anchor:middle" strokecolor="#f79646" strokeweight="2pt"/>
        </w:pict>
      </w:r>
      <w:r>
        <w:t>Bai 4</w:t>
      </w:r>
      <w:bookmarkStart w:id="0" w:name="_GoBack"/>
      <w:bookmarkEnd w:id="0"/>
    </w:p>
    <w:sectPr w:rsidR="006626D2" w:rsidSect="0046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6900"/>
    <w:rsid w:val="00334163"/>
    <w:rsid w:val="00352F93"/>
    <w:rsid w:val="00461B30"/>
    <w:rsid w:val="00556E36"/>
    <w:rsid w:val="006626D2"/>
    <w:rsid w:val="00926C54"/>
    <w:rsid w:val="00F12D28"/>
    <w:rsid w:val="00F2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="Calibri" w:hAnsi="VNI-Times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B30"/>
    <w:pPr>
      <w:spacing w:after="200" w:line="276" w:lineRule="auto"/>
    </w:pPr>
    <w:rPr>
      <w:rFonts w:cs="VNI-Times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26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269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</Words>
  <Characters>26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Bai 4</dc:title>
  <dc:subject/>
  <dc:creator>hung</dc:creator>
  <cp:keywords/>
  <dc:description/>
  <cp:lastModifiedBy>Admin</cp:lastModifiedBy>
  <cp:revision>2</cp:revision>
  <dcterms:created xsi:type="dcterms:W3CDTF">2015-03-12T07:21:00Z</dcterms:created>
  <dcterms:modified xsi:type="dcterms:W3CDTF">2015-03-12T07:21:00Z</dcterms:modified>
</cp:coreProperties>
</file>